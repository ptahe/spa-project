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634"/>
      </w:tblGrid>
      <w:tr w:rsidR="0050622E" w:rsidRPr="00C71DE5" w:rsidTr="003628DA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50622E" w:rsidRPr="00C71DE5" w:rsidRDefault="0050622E" w:rsidP="0050622E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ДИСЦИПЛИНА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:rsidR="0050622E" w:rsidRPr="00B445DC" w:rsidRDefault="00B445DC" w:rsidP="003628DA">
            <w:pPr>
              <w:ind w:left="28" w:hanging="28"/>
              <w:jc w:val="both"/>
              <w:rPr>
                <w:b/>
                <w:bCs/>
                <w:szCs w:val="28"/>
              </w:rPr>
            </w:pPr>
            <w:r w:rsidRPr="00B445DC">
              <w:rPr>
                <w:b/>
                <w:bCs/>
                <w:szCs w:val="28"/>
              </w:rPr>
              <w:t>Цифровой дизайн графических пользовательских интерфейсов</w:t>
            </w:r>
            <w:r>
              <w:rPr>
                <w:b/>
                <w:bCs/>
                <w:szCs w:val="28"/>
              </w:rPr>
              <w:t xml:space="preserve"> </w:t>
            </w:r>
          </w:p>
        </w:tc>
      </w:tr>
      <w:tr w:rsidR="0050622E" w:rsidRPr="00C71DE5" w:rsidTr="003628DA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50622E" w:rsidRPr="00C71DE5" w:rsidRDefault="0050622E" w:rsidP="0050622E">
            <w:pPr>
              <w:ind w:firstLine="0"/>
              <w:jc w:val="right"/>
              <w:rPr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:rsidR="0050622E" w:rsidRPr="00C70E72" w:rsidRDefault="0050622E" w:rsidP="003628DA">
            <w:pPr>
              <w:jc w:val="both"/>
              <w:rPr>
                <w:szCs w:val="28"/>
                <w:vertAlign w:val="superscript"/>
              </w:rPr>
            </w:pPr>
            <w:r w:rsidRPr="00C70E72">
              <w:rPr>
                <w:szCs w:val="28"/>
                <w:vertAlign w:val="superscript"/>
              </w:rPr>
              <w:t>(полное наименование дисциплины без сокращений)</w:t>
            </w:r>
          </w:p>
        </w:tc>
      </w:tr>
      <w:tr w:rsidR="0050622E" w:rsidRPr="00C71DE5" w:rsidTr="003628DA">
        <w:trPr>
          <w:trHeight w:val="1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50622E" w:rsidRPr="00C71DE5" w:rsidRDefault="0050622E" w:rsidP="0050622E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ИНСТИТУТ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:rsidR="0050622E" w:rsidRPr="00C71DE5" w:rsidRDefault="0050622E" w:rsidP="003628DA">
            <w:pPr>
              <w:jc w:val="both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>ИПТИП</w:t>
            </w:r>
          </w:p>
        </w:tc>
      </w:tr>
      <w:tr w:rsidR="0050622E" w:rsidRPr="00C71DE5" w:rsidTr="003628DA">
        <w:trPr>
          <w:trHeight w:val="614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50622E" w:rsidRPr="00C71DE5" w:rsidRDefault="0050622E" w:rsidP="0050622E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КАФЕДРА</w:t>
            </w:r>
          </w:p>
        </w:tc>
        <w:tc>
          <w:tcPr>
            <w:tcW w:w="6634" w:type="dxa"/>
            <w:tcBorders>
              <w:left w:val="nil"/>
              <w:bottom w:val="single" w:sz="4" w:space="0" w:color="auto"/>
            </w:tcBorders>
          </w:tcPr>
          <w:p w:rsidR="0050622E" w:rsidRPr="00C71DE5" w:rsidRDefault="0050622E" w:rsidP="003628DA">
            <w:pPr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Компьютерного дизайна</w:t>
            </w:r>
          </w:p>
        </w:tc>
      </w:tr>
      <w:tr w:rsidR="0050622E" w:rsidRPr="00C71DE5" w:rsidTr="003628DA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50622E" w:rsidRPr="00C71DE5" w:rsidRDefault="0050622E" w:rsidP="0050622E">
            <w:pPr>
              <w:ind w:firstLine="0"/>
              <w:jc w:val="right"/>
              <w:rPr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:rsidR="0050622E" w:rsidRPr="00C71DE5" w:rsidRDefault="0050622E" w:rsidP="003628DA">
            <w:pPr>
              <w:jc w:val="both"/>
              <w:rPr>
                <w:szCs w:val="28"/>
                <w:vertAlign w:val="superscript"/>
              </w:rPr>
            </w:pPr>
            <w:r w:rsidRPr="00C71DE5">
              <w:rPr>
                <w:szCs w:val="28"/>
                <w:vertAlign w:val="superscript"/>
              </w:rPr>
              <w:t xml:space="preserve">полное наименование </w:t>
            </w:r>
            <w:r>
              <w:rPr>
                <w:szCs w:val="28"/>
                <w:vertAlign w:val="superscript"/>
              </w:rPr>
              <w:t>кафедры</w:t>
            </w:r>
            <w:r w:rsidRPr="00C71DE5">
              <w:rPr>
                <w:szCs w:val="28"/>
                <w:vertAlign w:val="superscript"/>
              </w:rPr>
              <w:t>)</w:t>
            </w:r>
          </w:p>
        </w:tc>
      </w:tr>
      <w:tr w:rsidR="0050622E" w:rsidRPr="00C71DE5" w:rsidTr="003628DA">
        <w:trPr>
          <w:trHeight w:val="172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50622E" w:rsidRPr="00C71DE5" w:rsidRDefault="0050622E" w:rsidP="0050622E">
            <w:pPr>
              <w:ind w:firstLine="0"/>
              <w:jc w:val="right"/>
              <w:rPr>
                <w:szCs w:val="28"/>
              </w:rPr>
            </w:pPr>
            <w:r w:rsidRPr="00C71DE5">
              <w:rPr>
                <w:szCs w:val="28"/>
              </w:rPr>
              <w:t xml:space="preserve">ВИД УЧЕБНОГО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:rsidR="0050622E" w:rsidRPr="00C71DE5" w:rsidRDefault="00294DE7" w:rsidP="003628DA">
            <w:pPr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Самостоятельная</w:t>
            </w:r>
          </w:p>
        </w:tc>
      </w:tr>
      <w:tr w:rsidR="0050622E" w:rsidRPr="00C71DE5" w:rsidTr="003628DA">
        <w:trPr>
          <w:trHeight w:val="7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:rsidR="0050622E" w:rsidRPr="00C71DE5" w:rsidRDefault="0050622E" w:rsidP="0050622E">
            <w:pPr>
              <w:ind w:firstLine="0"/>
              <w:jc w:val="right"/>
              <w:rPr>
                <w:szCs w:val="28"/>
              </w:rPr>
            </w:pPr>
            <w:r w:rsidRPr="00C71DE5">
              <w:rPr>
                <w:szCs w:val="28"/>
              </w:rPr>
              <w:t>МАТЕРИАЛА</w:t>
            </w:r>
          </w:p>
        </w:tc>
        <w:tc>
          <w:tcPr>
            <w:tcW w:w="6634" w:type="dxa"/>
            <w:tcBorders>
              <w:left w:val="nil"/>
              <w:bottom w:val="nil"/>
            </w:tcBorders>
          </w:tcPr>
          <w:p w:rsidR="0050622E" w:rsidRPr="00C71DE5" w:rsidRDefault="0050622E" w:rsidP="003628DA">
            <w:pPr>
              <w:jc w:val="both"/>
              <w:rPr>
                <w:szCs w:val="28"/>
              </w:rPr>
            </w:pPr>
            <w:r w:rsidRPr="00C71DE5">
              <w:rPr>
                <w:szCs w:val="28"/>
                <w:vertAlign w:val="superscript"/>
              </w:rPr>
              <w:t>(</w:t>
            </w:r>
            <w:r>
              <w:rPr>
                <w:szCs w:val="28"/>
                <w:vertAlign w:val="superscript"/>
              </w:rPr>
              <w:t>в соответствии с пп.1-11</w:t>
            </w:r>
            <w:r w:rsidRPr="00C71DE5">
              <w:rPr>
                <w:szCs w:val="28"/>
                <w:vertAlign w:val="superscript"/>
              </w:rPr>
              <w:t>)</w:t>
            </w:r>
          </w:p>
        </w:tc>
      </w:tr>
      <w:tr w:rsidR="0050622E" w:rsidRPr="00C71DE5" w:rsidTr="003628DA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50622E" w:rsidRPr="00C71DE5" w:rsidRDefault="0050622E" w:rsidP="0050622E">
            <w:pPr>
              <w:ind w:firstLine="0"/>
              <w:jc w:val="right"/>
              <w:rPr>
                <w:szCs w:val="28"/>
              </w:rPr>
            </w:pPr>
            <w:r w:rsidRPr="00C71DE5">
              <w:rPr>
                <w:szCs w:val="28"/>
              </w:rPr>
              <w:t>ПРЕПОДАВАТЕЛЬ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:rsidR="0050622E" w:rsidRPr="00C71DE5" w:rsidRDefault="0050622E" w:rsidP="003628DA">
            <w:pPr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Чурин Алексей Сергеевич</w:t>
            </w:r>
          </w:p>
        </w:tc>
      </w:tr>
      <w:tr w:rsidR="0050622E" w:rsidRPr="00C71DE5" w:rsidTr="003628DA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50622E" w:rsidRPr="00C71DE5" w:rsidRDefault="0050622E" w:rsidP="0050622E">
            <w:pPr>
              <w:ind w:firstLine="0"/>
              <w:jc w:val="right"/>
              <w:rPr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:rsidR="0050622E" w:rsidRPr="00C71DE5" w:rsidRDefault="0050622E" w:rsidP="003628DA">
            <w:pPr>
              <w:jc w:val="both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>(</w:t>
            </w:r>
            <w:r w:rsidRPr="00C71DE5">
              <w:rPr>
                <w:szCs w:val="28"/>
                <w:vertAlign w:val="superscript"/>
              </w:rPr>
              <w:t>фамилия, имя, отчество</w:t>
            </w:r>
            <w:r>
              <w:rPr>
                <w:szCs w:val="28"/>
                <w:vertAlign w:val="superscript"/>
              </w:rPr>
              <w:t>)</w:t>
            </w:r>
          </w:p>
        </w:tc>
      </w:tr>
      <w:tr w:rsidR="0050622E" w:rsidRPr="00C71DE5" w:rsidTr="003628DA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50622E" w:rsidRPr="00C71DE5" w:rsidRDefault="0050622E" w:rsidP="0050622E">
            <w:pPr>
              <w:ind w:firstLine="0"/>
              <w:jc w:val="right"/>
              <w:rPr>
                <w:szCs w:val="28"/>
              </w:rPr>
            </w:pPr>
            <w:r w:rsidRPr="00C71DE5">
              <w:rPr>
                <w:szCs w:val="28"/>
              </w:rPr>
              <w:t xml:space="preserve">СЕМЕСТР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:rsidR="0050622E" w:rsidRPr="00C71DE5" w:rsidRDefault="009475F9" w:rsidP="003628DA">
            <w:pPr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4</w:t>
            </w:r>
            <w:r w:rsidR="0050622E">
              <w:rPr>
                <w:b/>
                <w:bCs/>
                <w:szCs w:val="28"/>
              </w:rPr>
              <w:t>, 2023-2024</w:t>
            </w:r>
          </w:p>
        </w:tc>
      </w:tr>
      <w:tr w:rsidR="0050622E" w:rsidRPr="00C71DE5" w:rsidTr="003628DA">
        <w:trPr>
          <w:trHeight w:val="4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:rsidR="0050622E" w:rsidRPr="00C71DE5" w:rsidRDefault="0050622E" w:rsidP="0050622E">
            <w:pPr>
              <w:ind w:firstLine="0"/>
              <w:jc w:val="right"/>
              <w:rPr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:rsidR="0050622E" w:rsidRPr="00C71DE5" w:rsidRDefault="0050622E" w:rsidP="003628DA">
            <w:pPr>
              <w:jc w:val="both"/>
              <w:rPr>
                <w:b/>
                <w:bCs/>
                <w:szCs w:val="28"/>
              </w:rPr>
            </w:pPr>
            <w:r>
              <w:rPr>
                <w:szCs w:val="28"/>
                <w:vertAlign w:val="superscript"/>
              </w:rPr>
              <w:t>(</w:t>
            </w:r>
            <w:r w:rsidRPr="00C71DE5">
              <w:rPr>
                <w:szCs w:val="28"/>
                <w:vertAlign w:val="superscript"/>
              </w:rPr>
              <w:t>указать семестр обучения</w:t>
            </w:r>
            <w:r>
              <w:rPr>
                <w:szCs w:val="28"/>
                <w:vertAlign w:val="superscript"/>
              </w:rPr>
              <w:t>, учебный год)</w:t>
            </w:r>
          </w:p>
        </w:tc>
      </w:tr>
    </w:tbl>
    <w:p w:rsidR="0050622E" w:rsidRDefault="0050622E"/>
    <w:p w:rsidR="0050622E" w:rsidRDefault="0050622E">
      <w:pPr>
        <w:widowControl/>
        <w:autoSpaceDE/>
        <w:autoSpaceDN/>
        <w:adjustRightInd/>
      </w:pPr>
      <w:r>
        <w:br w:type="page"/>
      </w:r>
    </w:p>
    <w:p w:rsidR="00DB63DC" w:rsidRPr="0050622E" w:rsidRDefault="00294DE7" w:rsidP="0050622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Самостоятельная работа подразумевает под собой подготовку к лекционным и практическим занятиям студентом.</w:t>
      </w:r>
    </w:p>
    <w:sectPr w:rsidR="00DB63DC" w:rsidRPr="00506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FF"/>
    <w:rsid w:val="00294DE7"/>
    <w:rsid w:val="00493FFF"/>
    <w:rsid w:val="0050622E"/>
    <w:rsid w:val="00551D5D"/>
    <w:rsid w:val="006210ED"/>
    <w:rsid w:val="009475F9"/>
    <w:rsid w:val="00B445DC"/>
    <w:rsid w:val="00DB63DC"/>
    <w:rsid w:val="00EA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7C6FD1"/>
  <w15:chartTrackingRefBased/>
  <w15:docId w15:val="{B326BB26-6CC6-E34D-A19A-1AB30E5F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22E"/>
    <w:pPr>
      <w:widowControl w:val="0"/>
      <w:autoSpaceDE w:val="0"/>
      <w:autoSpaceDN w:val="0"/>
      <w:adjustRightInd w:val="0"/>
      <w:spacing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622E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poltree/Library/Group%20Containers/UBF8T346G9.Office/User%20Content.localized/Templates.localized/&#1057;&#1072;&#1084;&#1086;&#1089;&#1090;&#1086;&#1103;&#1090;&#1077;&#1083;&#1100;&#1085;&#1072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Самостоятельная.dotx</Template>
  <TotalTime>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Чурин</dc:creator>
  <cp:keywords/>
  <dc:description/>
  <cp:lastModifiedBy>Алексей Чурин</cp:lastModifiedBy>
  <cp:revision>3</cp:revision>
  <dcterms:created xsi:type="dcterms:W3CDTF">2024-03-28T19:01:00Z</dcterms:created>
  <dcterms:modified xsi:type="dcterms:W3CDTF">2024-03-28T19:38:00Z</dcterms:modified>
</cp:coreProperties>
</file>